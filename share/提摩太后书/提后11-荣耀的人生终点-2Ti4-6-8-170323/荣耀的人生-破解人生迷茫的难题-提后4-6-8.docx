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A89" w:rsidRDefault="000C2A89">
      <w:pPr>
        <w:pStyle w:val="a3"/>
        <w:ind w:firstLineChars="0" w:firstLine="0"/>
      </w:pPr>
      <w:r>
        <w:rPr>
          <w:rFonts w:hint="eastAsia"/>
        </w:rPr>
        <w:t>查经：《荣耀的人生</w:t>
      </w:r>
      <w:r>
        <w:t>-</w:t>
      </w:r>
      <w:r>
        <w:rPr>
          <w:rFonts w:hint="eastAsia"/>
        </w:rPr>
        <w:t>化解人生迷茫的难题》提后</w:t>
      </w:r>
      <w:r>
        <w:t>4:6-8</w:t>
      </w:r>
    </w:p>
    <w:p w:rsidR="000C2A89" w:rsidRDefault="000C2A89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0C2A89" w:rsidRDefault="000C2A89" w:rsidP="005A7B6F">
      <w:pPr>
        <w:spacing w:after="72"/>
        <w:ind w:firstLine="420"/>
      </w:pPr>
      <w:r>
        <w:rPr>
          <w:rFonts w:hint="eastAsia"/>
        </w:rPr>
        <w:t>这个副标题是不是给大家似曾相识的感觉？！蔺静阿姨以同样一章经文分享了</w:t>
      </w:r>
      <w:r w:rsidR="005A7B6F">
        <w:rPr>
          <w:rFonts w:hint="eastAsia"/>
        </w:rPr>
        <w:t>破</w:t>
      </w:r>
      <w:r>
        <w:rPr>
          <w:rFonts w:hint="eastAsia"/>
        </w:rPr>
        <w:t>解人生孤独的难题，中间留了</w:t>
      </w:r>
      <w:r>
        <w:t>3</w:t>
      </w:r>
      <w:r>
        <w:rPr>
          <w:rFonts w:hint="eastAsia"/>
        </w:rPr>
        <w:t>节经文没有细讲，我们今天来研读这</w:t>
      </w:r>
      <w:r>
        <w:t>3</w:t>
      </w:r>
      <w:r>
        <w:rPr>
          <w:rFonts w:hint="eastAsia"/>
        </w:rPr>
        <w:t>节经文。研读之前，先问问我们敬爱的红橄榄的长辈们，当我们的人生</w:t>
      </w:r>
      <w:r w:rsidRPr="00B05D9F">
        <w:rPr>
          <w:rFonts w:hint="eastAsia"/>
        </w:rPr>
        <w:t>路程</w:t>
      </w:r>
      <w:r>
        <w:rPr>
          <w:rFonts w:hint="eastAsia"/>
        </w:rPr>
        <w:t>走过了一半甚至更多的时候</w:t>
      </w:r>
      <w:r w:rsidRPr="00B05D9F">
        <w:rPr>
          <w:rFonts w:hint="eastAsia"/>
        </w:rPr>
        <w:t>，你会</w:t>
      </w:r>
      <w:r>
        <w:rPr>
          <w:rFonts w:hint="eastAsia"/>
        </w:rPr>
        <w:t>期望世人如何看待你的一生</w:t>
      </w:r>
      <w:r w:rsidRPr="00B05D9F">
        <w:rPr>
          <w:rFonts w:hint="eastAsia"/>
        </w:rPr>
        <w:t>？</w:t>
      </w:r>
      <w:r>
        <w:rPr>
          <w:rFonts w:hint="eastAsia"/>
        </w:rPr>
        <w:t>同样问问可爱的青橄榄的同辈们，你是否有明确的人生目标？假如你对自己的人生不是很满意，或者感到前途迷茫不知人生方向，盼望今天的信息能够给你带去一些启发和帮助。</w:t>
      </w:r>
    </w:p>
    <w:p w:rsidR="000C2A89" w:rsidRDefault="000C2A89" w:rsidP="005A7B6F">
      <w:pPr>
        <w:ind w:firstLine="420"/>
      </w:pPr>
      <w:r>
        <w:rPr>
          <w:rFonts w:hint="eastAsia"/>
        </w:rPr>
        <w:t>请大家翻到提摩太后书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节，我们</w:t>
      </w:r>
      <w:proofErr w:type="gramStart"/>
      <w:r>
        <w:rPr>
          <w:rFonts w:hint="eastAsia"/>
        </w:rPr>
        <w:t>以启应的</w:t>
      </w:r>
      <w:proofErr w:type="gramEnd"/>
      <w:r>
        <w:rPr>
          <w:rFonts w:hint="eastAsia"/>
        </w:rPr>
        <w:t>方式来诵读。查考经文前，我们先来做一个祷告，叫讲解和领受信息的人，都能合乎神的心意。</w:t>
      </w:r>
    </w:p>
    <w:p w:rsidR="000C2A89" w:rsidRDefault="000C2A89" w:rsidP="005A7B6F">
      <w:pPr>
        <w:ind w:firstLine="420"/>
      </w:pPr>
      <w:r>
        <w:rPr>
          <w:rFonts w:hint="eastAsia"/>
        </w:rPr>
        <w:t>上下文：上文，保罗交代使命</w:t>
      </w:r>
      <w:r>
        <w:t>——</w:t>
      </w:r>
      <w:r>
        <w:rPr>
          <w:rFonts w:hint="eastAsia"/>
        </w:rPr>
        <w:t>勿要传道，</w:t>
      </w:r>
      <w:r>
        <w:t>1.</w:t>
      </w:r>
      <w:r>
        <w:tab/>
      </w:r>
      <w:r>
        <w:rPr>
          <w:rFonts w:hint="eastAsia"/>
        </w:rPr>
        <w:t>传道的权柄是从神领受，</w:t>
      </w:r>
      <w:r>
        <w:t>2.</w:t>
      </w:r>
      <w:r>
        <w:tab/>
      </w:r>
      <w:r>
        <w:rPr>
          <w:rFonts w:hint="eastAsia"/>
        </w:rPr>
        <w:t>学习传道的策略，把握时机、兼顾态度与内容；</w:t>
      </w:r>
      <w:r>
        <w:t>3.</w:t>
      </w:r>
      <w:r>
        <w:tab/>
      </w:r>
      <w:r>
        <w:rPr>
          <w:rFonts w:hint="eastAsia"/>
        </w:rPr>
        <w:t>攻克传道的困难，收复心灵的失地，不给魔鬼留破口。下文，</w:t>
      </w:r>
      <w:r>
        <w:t>9-22</w:t>
      </w:r>
      <w:r>
        <w:rPr>
          <w:rFonts w:hint="eastAsia"/>
        </w:rPr>
        <w:t>节作为本卷书的结尾，保</w:t>
      </w:r>
      <w:proofErr w:type="gramStart"/>
      <w:r>
        <w:rPr>
          <w:rFonts w:hint="eastAsia"/>
        </w:rPr>
        <w:t>罗发布</w:t>
      </w:r>
      <w:proofErr w:type="gramEnd"/>
      <w:r>
        <w:rPr>
          <w:rFonts w:hint="eastAsia"/>
        </w:rPr>
        <w:t>了他的朋友榜和敌人榜。</w:t>
      </w:r>
    </w:p>
    <w:p w:rsidR="000C2A89" w:rsidRDefault="000C2A89" w:rsidP="005A7B6F">
      <w:pPr>
        <w:ind w:firstLine="420"/>
      </w:pPr>
      <w:r>
        <w:rPr>
          <w:rFonts w:hint="eastAsia"/>
        </w:rPr>
        <w:t>接下来我们一起来逐节查考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节。</w:t>
      </w:r>
    </w:p>
    <w:p w:rsidR="000C2A89" w:rsidRDefault="000C2A89" w:rsidP="005A7B6F">
      <w:pPr>
        <w:ind w:firstLine="420"/>
      </w:pPr>
      <w:r>
        <w:rPr>
          <w:rFonts w:hint="eastAsia"/>
        </w:rPr>
        <w:t>首先我们对经文里面的一些难点各个击破，希望帮助大家对经文细节和整体都有比较准确的理解，也对我们平时读经时的猜测和</w:t>
      </w:r>
      <w:proofErr w:type="gramStart"/>
      <w:r>
        <w:rPr>
          <w:rFonts w:hint="eastAsia"/>
        </w:rPr>
        <w:t>联想做</w:t>
      </w:r>
      <w:proofErr w:type="gramEnd"/>
      <w:r>
        <w:rPr>
          <w:rFonts w:hint="eastAsia"/>
        </w:rPr>
        <w:t>一番取舍和梳理。接下来再谈谈联系我们实际生活的一些应用。</w:t>
      </w:r>
    </w:p>
    <w:p w:rsidR="000C2A89" w:rsidRDefault="000C2A89" w:rsidP="005A7B6F">
      <w:pPr>
        <w:ind w:firstLine="420"/>
      </w:pPr>
      <w:r>
        <w:rPr>
          <w:rFonts w:hint="eastAsia"/>
        </w:rPr>
        <w:t>一、坦然无惧的终点</w:t>
      </w:r>
    </w:p>
    <w:p w:rsidR="000C2A89" w:rsidRDefault="000C2A89" w:rsidP="005A7B6F">
      <w:pPr>
        <w:ind w:firstLine="420"/>
      </w:pPr>
      <w:r>
        <w:t>6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</w:t>
      </w:r>
      <w:r>
        <w:rPr>
          <w:rStyle w:val="v5546"/>
          <w:rFonts w:cs="宋体" w:hint="eastAsia"/>
          <w:color w:val="000000"/>
        </w:rPr>
        <w:t>我现在被浇奠，我离世的时候到了</w:t>
      </w:r>
      <w:r>
        <w:rPr>
          <w:rFonts w:hint="eastAsia"/>
        </w:rPr>
        <w:t>”。</w:t>
      </w:r>
    </w:p>
    <w:p w:rsidR="000C2A89" w:rsidRDefault="000C2A89" w:rsidP="005A7B6F">
      <w:pPr>
        <w:ind w:firstLine="420"/>
        <w:rPr>
          <w:rFonts w:hint="eastAsia"/>
        </w:rPr>
      </w:pPr>
      <w:r>
        <w:rPr>
          <w:rFonts w:hint="eastAsia"/>
        </w:rPr>
        <w:t>保</w:t>
      </w:r>
      <w:proofErr w:type="gramStart"/>
      <w:r>
        <w:rPr>
          <w:rFonts w:hint="eastAsia"/>
        </w:rPr>
        <w:t>罗知道</w:t>
      </w:r>
      <w:proofErr w:type="gramEnd"/>
      <w:r>
        <w:rPr>
          <w:rFonts w:hint="eastAsia"/>
        </w:rPr>
        <w:t>自己快要离开世界，快要为主殉道，他没有为这快要来临的苦难有一点惧怕，倒是看自己是被浇</w:t>
      </w:r>
      <w:proofErr w:type="gramStart"/>
      <w:r>
        <w:rPr>
          <w:rFonts w:hint="eastAsia"/>
        </w:rPr>
        <w:t>奠</w:t>
      </w:r>
      <w:proofErr w:type="gramEnd"/>
      <w:r>
        <w:rPr>
          <w:rFonts w:hint="eastAsia"/>
        </w:rPr>
        <w:t>。“浇奠”是什么意思呢？我们查考一处经文（民</w:t>
      </w:r>
      <w:r>
        <w:t>15:5</w:t>
      </w:r>
      <w:r w:rsidRPr="002023A6">
        <w:rPr>
          <w:rFonts w:hint="eastAsia"/>
        </w:rPr>
        <w:t>无论</w:t>
      </w:r>
      <w:r>
        <w:rPr>
          <w:rFonts w:hint="eastAsia"/>
        </w:rPr>
        <w:t>是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祭是平安祭，你要为每只绵羊</w:t>
      </w:r>
      <w:proofErr w:type="gramStart"/>
      <w:r>
        <w:rPr>
          <w:rFonts w:hint="eastAsia"/>
        </w:rPr>
        <w:t>羔</w:t>
      </w:r>
      <w:proofErr w:type="gramEnd"/>
      <w:r>
        <w:rPr>
          <w:rFonts w:hint="eastAsia"/>
        </w:rPr>
        <w:t>，一同预备奠祭的酒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欣四分之一</w:t>
      </w:r>
      <w:r>
        <w:t>[1L]</w:t>
      </w:r>
      <w:r>
        <w:rPr>
          <w:rFonts w:hint="eastAsia"/>
        </w:rPr>
        <w:t>），从经文提供的背景资料了解到，古时献祭时，常用酒浇在上面，使所献的</w:t>
      </w:r>
      <w:proofErr w:type="gramStart"/>
      <w:r>
        <w:rPr>
          <w:rFonts w:hint="eastAsia"/>
        </w:rPr>
        <w:t>祭更加</w:t>
      </w:r>
      <w:proofErr w:type="gramEnd"/>
      <w:r>
        <w:rPr>
          <w:rFonts w:hint="eastAsia"/>
        </w:rPr>
        <w:t>馨香，称为奠祭。保罗形容他自己怎样甘心乐意地把自己的生命为主的道牺牲，好像馨香的奠祭一样。旧约的奠祭并不是另一种祭，只不过是用酒附加在祭物上，一同献上而已。保罗知道，他这样献上给主、为主舍命，是因为耶稣基督曾为他舍命。他原</w:t>
      </w:r>
      <w:proofErr w:type="gramStart"/>
      <w:r>
        <w:rPr>
          <w:rFonts w:hint="eastAsia"/>
        </w:rPr>
        <w:t>不配向</w:t>
      </w:r>
      <w:proofErr w:type="gramEnd"/>
      <w:r>
        <w:rPr>
          <w:rFonts w:hint="eastAsia"/>
        </w:rPr>
        <w:t>主献上自己；只因基督曾为他献上自己为祭，他才能把自己作为附属祭</w:t>
      </w:r>
      <w:proofErr w:type="gramStart"/>
      <w:r>
        <w:rPr>
          <w:rFonts w:hint="eastAsia"/>
        </w:rPr>
        <w:t>物浇奠在</w:t>
      </w:r>
      <w:proofErr w:type="gramEnd"/>
      <w:r>
        <w:rPr>
          <w:rFonts w:hint="eastAsia"/>
        </w:rPr>
        <w:t>其上一同献上，使主的名得着荣耀。</w:t>
      </w:r>
    </w:p>
    <w:p w:rsidR="00556A6D" w:rsidRDefault="00556A6D" w:rsidP="00556A6D">
      <w:pPr>
        <w:ind w:firstLine="420"/>
      </w:pPr>
      <w:r>
        <w:rPr>
          <w:rFonts w:hint="eastAsia"/>
        </w:rPr>
        <w:t>希腊文‘离开’（</w:t>
      </w:r>
      <w:proofErr w:type="spellStart"/>
      <w:r>
        <w:rPr>
          <w:rFonts w:hint="eastAsia"/>
        </w:rPr>
        <w:t>analusis</w:t>
      </w:r>
      <w:proofErr w:type="spellEnd"/>
      <w:r>
        <w:rPr>
          <w:rFonts w:hint="eastAsia"/>
        </w:rPr>
        <w:t>）是个非常生动的词。因为它包括多方面，而每一个</w:t>
      </w:r>
      <w:proofErr w:type="gramStart"/>
      <w:r>
        <w:rPr>
          <w:rFonts w:hint="eastAsia"/>
        </w:rPr>
        <w:t>景像</w:t>
      </w:r>
      <w:proofErr w:type="gramEnd"/>
      <w:r>
        <w:rPr>
          <w:rFonts w:hint="eastAsia"/>
        </w:rPr>
        <w:t>都告诉我们关于离开这个世界的一些情形。</w:t>
      </w:r>
    </w:p>
    <w:p w:rsidR="00556A6D" w:rsidRDefault="00556A6D" w:rsidP="00556A6D">
      <w:pPr>
        <w:ind w:firstLine="420"/>
      </w:pPr>
      <w:r>
        <w:rPr>
          <w:rFonts w:hint="eastAsia"/>
        </w:rPr>
        <w:t>（甲）它用来形容解开套在动物颈上的</w:t>
      </w:r>
      <w:proofErr w:type="gramStart"/>
      <w:r>
        <w:rPr>
          <w:rFonts w:hint="eastAsia"/>
        </w:rPr>
        <w:t>轭或犁具</w:t>
      </w:r>
      <w:proofErr w:type="gramEnd"/>
      <w:r>
        <w:rPr>
          <w:rFonts w:hint="eastAsia"/>
        </w:rPr>
        <w:t>。死亡对保</w:t>
      </w:r>
      <w:proofErr w:type="gramStart"/>
      <w:r>
        <w:rPr>
          <w:rFonts w:hint="eastAsia"/>
        </w:rPr>
        <w:t>罗来说</w:t>
      </w:r>
      <w:proofErr w:type="gramEnd"/>
      <w:r>
        <w:rPr>
          <w:rFonts w:hint="eastAsia"/>
        </w:rPr>
        <w:t>就是放下劳苦工作而安息。正如斯宾塞（</w:t>
      </w:r>
      <w:r>
        <w:rPr>
          <w:rFonts w:hint="eastAsia"/>
        </w:rPr>
        <w:t>Spencer</w:t>
      </w:r>
      <w:r>
        <w:rPr>
          <w:rFonts w:hint="eastAsia"/>
        </w:rPr>
        <w:t>）说：劳动后获得休息，暴风雨后抵达海港，生命之后死亡，都是可爱的事。</w:t>
      </w:r>
    </w:p>
    <w:p w:rsidR="00556A6D" w:rsidRDefault="00556A6D" w:rsidP="00556A6D">
      <w:pPr>
        <w:ind w:firstLine="420"/>
      </w:pPr>
      <w:r>
        <w:rPr>
          <w:rFonts w:hint="eastAsia"/>
        </w:rPr>
        <w:t>（乙）它可以解释为松开手铐或脚镣。死亡对保</w:t>
      </w:r>
      <w:proofErr w:type="gramStart"/>
      <w:r>
        <w:rPr>
          <w:rFonts w:hint="eastAsia"/>
        </w:rPr>
        <w:t>罗来说</w:t>
      </w:r>
      <w:proofErr w:type="gramEnd"/>
      <w:r>
        <w:rPr>
          <w:rFonts w:hint="eastAsia"/>
        </w:rPr>
        <w:t>就是一种释放。经过死亡，他住的不再是罗马的牢狱，而是充满光荣自由的天庭。</w:t>
      </w:r>
    </w:p>
    <w:p w:rsidR="00556A6D" w:rsidRDefault="00556A6D" w:rsidP="00556A6D">
      <w:pPr>
        <w:ind w:firstLine="420"/>
      </w:pPr>
      <w:r>
        <w:rPr>
          <w:rFonts w:hint="eastAsia"/>
        </w:rPr>
        <w:lastRenderedPageBreak/>
        <w:t>（丙）它可以解释为松开营幕的绳索。对保罗来说，这是一个拔营起程的时候。</w:t>
      </w:r>
      <w:proofErr w:type="gramStart"/>
      <w:r>
        <w:rPr>
          <w:rFonts w:hint="eastAsia"/>
        </w:rPr>
        <w:t>他曾横过小</w:t>
      </w:r>
      <w:proofErr w:type="gramEnd"/>
      <w:r>
        <w:rPr>
          <w:rFonts w:hint="eastAsia"/>
        </w:rPr>
        <w:t>亚西亚和欧洲的许多道路。现在，他要走的是最后最伟大的旅程；他走这条引到上帝那里去的路。</w:t>
      </w:r>
      <w:r>
        <w:rPr>
          <w:rFonts w:hint="eastAsia"/>
        </w:rPr>
        <w:t xml:space="preserve"> </w:t>
      </w:r>
    </w:p>
    <w:p w:rsidR="00556A6D" w:rsidRDefault="00556A6D" w:rsidP="00556A6D">
      <w:pPr>
        <w:ind w:firstLine="420"/>
      </w:pPr>
      <w:r>
        <w:rPr>
          <w:rFonts w:hint="eastAsia"/>
        </w:rPr>
        <w:t>（丁）它可以用来描写松开停泊船只的缆绳。保罗有许多这样的人生经历。他的船离开港口，驶进深海。他现在正要启航，进入最深的大海，渡过死亡的波涛，最后便会抵达那永恒的安全港。</w:t>
      </w:r>
    </w:p>
    <w:p w:rsidR="00556A6D" w:rsidRDefault="00556A6D" w:rsidP="00556A6D">
      <w:pPr>
        <w:ind w:firstLine="420"/>
      </w:pPr>
      <w:r>
        <w:rPr>
          <w:rFonts w:hint="eastAsia"/>
        </w:rPr>
        <w:t>因此对基督徒来说，死亡犹如放下重担而获得安息；它除去羁绊的事物，使人获得自由；它叫人拔营起程，前往天上的住处；它除掉把我们捆绑在这个世界的绳索，叫我们启航来到上帝的面前。那么，谁还会惧怕死亡呢？</w:t>
      </w:r>
    </w:p>
    <w:p w:rsidR="000C2A89" w:rsidRDefault="000C2A89" w:rsidP="005A7B6F">
      <w:pPr>
        <w:ind w:firstLine="420"/>
      </w:pPr>
      <w:r>
        <w:rPr>
          <w:rFonts w:hint="eastAsia"/>
        </w:rPr>
        <w:t>二、充实圆满的过程</w:t>
      </w:r>
    </w:p>
    <w:p w:rsidR="000C2A89" w:rsidRDefault="000C2A89" w:rsidP="005A7B6F">
      <w:pPr>
        <w:ind w:firstLine="420"/>
      </w:pPr>
      <w:r>
        <w:t>7a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“那美好的仗我已经打过了”</w:t>
      </w:r>
    </w:p>
    <w:p w:rsidR="000C2A89" w:rsidRDefault="000C2A89" w:rsidP="005A7B6F">
      <w:pPr>
        <w:ind w:firstLine="420"/>
      </w:pPr>
      <w:r>
        <w:rPr>
          <w:rFonts w:hint="eastAsia"/>
        </w:rPr>
        <w:t>一提到打仗，容易联想到类似《血战钢锯岭》电影里的枪林弹雨。但保</w:t>
      </w:r>
      <w:proofErr w:type="gramStart"/>
      <w:r>
        <w:rPr>
          <w:rFonts w:hint="eastAsia"/>
        </w:rPr>
        <w:t>罗不是</w:t>
      </w:r>
      <w:proofErr w:type="gramEnd"/>
      <w:r>
        <w:rPr>
          <w:rFonts w:hint="eastAsia"/>
        </w:rPr>
        <w:t>电影主人公道斯，他没当过兵，自然没打过仗。这里提到的仗，争夺的领地在哪呢？我们查考一处经文（提前</w:t>
      </w:r>
      <w:r>
        <w:t>6:12</w:t>
      </w:r>
      <w:r>
        <w:rPr>
          <w:rStyle w:val="v54612selected"/>
          <w:rFonts w:cs="宋体" w:hint="eastAsia"/>
          <w:color w:val="000000"/>
        </w:rPr>
        <w:t>你要为真道打那美好的仗</w:t>
      </w:r>
      <w:r>
        <w:rPr>
          <w:rFonts w:hint="eastAsia"/>
        </w:rPr>
        <w:t>），可见保罗在教牧书信中，一而再地劝勉提摩太为真道</w:t>
      </w:r>
      <w:proofErr w:type="gramStart"/>
      <w:r>
        <w:rPr>
          <w:rFonts w:hint="eastAsia"/>
        </w:rPr>
        <w:t>打美好</w:t>
      </w:r>
      <w:proofErr w:type="gramEnd"/>
      <w:r>
        <w:rPr>
          <w:rFonts w:hint="eastAsia"/>
        </w:rPr>
        <w:t>的仗。而他自己的一生也实在为福音的真理打了多次美好的仗。我们</w:t>
      </w:r>
      <w:proofErr w:type="gramStart"/>
      <w:r>
        <w:rPr>
          <w:rFonts w:hint="eastAsia"/>
        </w:rPr>
        <w:t>例举</w:t>
      </w:r>
      <w:proofErr w:type="gramEnd"/>
      <w:r>
        <w:rPr>
          <w:rFonts w:hint="eastAsia"/>
        </w:rPr>
        <w:t>其中的</w:t>
      </w:r>
      <w:r>
        <w:t>6</w:t>
      </w:r>
      <w:r>
        <w:rPr>
          <w:rFonts w:hint="eastAsia"/>
        </w:rPr>
        <w:t>次精彩战役：</w:t>
      </w:r>
    </w:p>
    <w:p w:rsidR="000C2A89" w:rsidRDefault="000C2A89" w:rsidP="005A7B6F">
      <w:pPr>
        <w:ind w:firstLine="420"/>
      </w:pPr>
      <w:r>
        <w:t>1</w:t>
      </w:r>
      <w:r>
        <w:rPr>
          <w:rFonts w:hint="eastAsia"/>
        </w:rPr>
        <w:t>）与外邦人打仗，保罗第一次游行布道的时候，就遇见一个行法术名叫以吕马的人阻挡保罗传福音，保罗被圣灵充满，用神所赐的权柄，叫那行法术的以吕马瞎了眼睛（徒</w:t>
      </w:r>
      <w:r>
        <w:t>13:8-11</w:t>
      </w:r>
      <w:r>
        <w:rPr>
          <w:rFonts w:hint="eastAsia"/>
        </w:rPr>
        <w:t>）；这是他开始传道头一次胜利的战争。</w:t>
      </w:r>
    </w:p>
    <w:p w:rsidR="000C2A89" w:rsidRDefault="000C2A89" w:rsidP="005A7B6F">
      <w:pPr>
        <w:ind w:firstLine="420"/>
      </w:pPr>
      <w:r>
        <w:t>2</w:t>
      </w:r>
      <w:r>
        <w:rPr>
          <w:rFonts w:hint="eastAsia"/>
        </w:rPr>
        <w:t>）与犹太人打仗，保</w:t>
      </w:r>
      <w:proofErr w:type="gramStart"/>
      <w:r>
        <w:rPr>
          <w:rFonts w:hint="eastAsia"/>
        </w:rPr>
        <w:t>罗来到彼西</w:t>
      </w:r>
      <w:proofErr w:type="gramEnd"/>
      <w:r>
        <w:rPr>
          <w:rFonts w:hint="eastAsia"/>
        </w:rPr>
        <w:t>底的安提阿，受到犹太人的嫉妒，所讲的道被反驳，又在以</w:t>
      </w:r>
      <w:proofErr w:type="gramStart"/>
      <w:r>
        <w:rPr>
          <w:rFonts w:hint="eastAsia"/>
        </w:rPr>
        <w:t>哥念被</w:t>
      </w:r>
      <w:proofErr w:type="gramEnd"/>
      <w:r>
        <w:rPr>
          <w:rFonts w:hint="eastAsia"/>
        </w:rPr>
        <w:t>石头打；他先后逃到</w:t>
      </w:r>
      <w:proofErr w:type="gramStart"/>
      <w:r>
        <w:rPr>
          <w:rFonts w:hint="eastAsia"/>
        </w:rPr>
        <w:t>路司得</w:t>
      </w:r>
      <w:proofErr w:type="gramEnd"/>
      <w:r>
        <w:rPr>
          <w:rFonts w:hint="eastAsia"/>
        </w:rPr>
        <w:t>和特</w:t>
      </w:r>
      <w:proofErr w:type="gramStart"/>
      <w:r>
        <w:rPr>
          <w:rFonts w:hint="eastAsia"/>
        </w:rPr>
        <w:t>庇</w:t>
      </w:r>
      <w:proofErr w:type="gramEnd"/>
      <w:r>
        <w:rPr>
          <w:rFonts w:hint="eastAsia"/>
        </w:rPr>
        <w:t>两个地方，照样受到犹太人的逼迫（徒</w:t>
      </w:r>
      <w:r>
        <w:t>14</w:t>
      </w:r>
      <w:r>
        <w:rPr>
          <w:rFonts w:hint="eastAsia"/>
        </w:rPr>
        <w:t>）。</w:t>
      </w:r>
    </w:p>
    <w:p w:rsidR="000C2A89" w:rsidRDefault="000C2A89" w:rsidP="005A7B6F">
      <w:pPr>
        <w:ind w:firstLine="420"/>
      </w:pPr>
      <w:r>
        <w:t>3</w:t>
      </w:r>
      <w:r>
        <w:rPr>
          <w:rFonts w:hint="eastAsia"/>
        </w:rPr>
        <w:t>）与信徒辩论，后来他为割礼的问题上耶路撒冷去，为福音的真道争辩（徒</w:t>
      </w:r>
      <w:r>
        <w:t>15:1-2</w:t>
      </w:r>
      <w:r>
        <w:rPr>
          <w:rFonts w:hint="eastAsia"/>
        </w:rPr>
        <w:t>）。</w:t>
      </w:r>
    </w:p>
    <w:p w:rsidR="000C2A89" w:rsidRDefault="000C2A89" w:rsidP="005A7B6F">
      <w:pPr>
        <w:ind w:firstLine="420"/>
      </w:pPr>
      <w:r>
        <w:t>4</w:t>
      </w:r>
      <w:r>
        <w:rPr>
          <w:rFonts w:hint="eastAsia"/>
        </w:rPr>
        <w:t>）有一次到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立比传道，被关进监牢，借着祷告唱诗震动，牢门都开了，在那里带领监狱长一家人信主；</w:t>
      </w:r>
    </w:p>
    <w:p w:rsidR="000C2A89" w:rsidRDefault="000C2A89" w:rsidP="005A7B6F">
      <w:pPr>
        <w:ind w:firstLine="420"/>
      </w:pPr>
      <w:r>
        <w:t>5</w:t>
      </w:r>
      <w:r>
        <w:rPr>
          <w:rFonts w:hint="eastAsia"/>
        </w:rPr>
        <w:t>）在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，虽然他同样受到犹太人的嫉妒，并挑唆众人来逼迫他，但在那里他打了最大的胜仗；因为短短三个安息日，他建立起一个非常坚强而有见证的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教会。虽然他后来离开了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，他所建立的教会却能继续为福音的真道</w:t>
      </w:r>
      <w:proofErr w:type="gramStart"/>
      <w:r>
        <w:rPr>
          <w:rFonts w:hint="eastAsia"/>
        </w:rPr>
        <w:t>打美好</w:t>
      </w:r>
      <w:proofErr w:type="gramEnd"/>
      <w:r>
        <w:rPr>
          <w:rFonts w:hint="eastAsia"/>
        </w:rPr>
        <w:t>的仗；</w:t>
      </w:r>
    </w:p>
    <w:p w:rsidR="000C2A89" w:rsidRDefault="000C2A89" w:rsidP="005A7B6F">
      <w:pPr>
        <w:ind w:firstLine="420"/>
      </w:pPr>
      <w:r>
        <w:t>6</w:t>
      </w:r>
      <w:r>
        <w:rPr>
          <w:rFonts w:hint="eastAsia"/>
        </w:rPr>
        <w:t>）以后他到哥林多和以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所，以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所全城也因他震动起来。争战是连续不断的，他却从来没有怕为福音打仗，而且是忠心</w:t>
      </w:r>
      <w:proofErr w:type="gramStart"/>
      <w:r>
        <w:rPr>
          <w:rFonts w:hint="eastAsia"/>
        </w:rPr>
        <w:t>打美好</w:t>
      </w:r>
      <w:proofErr w:type="gramEnd"/>
      <w:r>
        <w:rPr>
          <w:rFonts w:hint="eastAsia"/>
        </w:rPr>
        <w:t>的胜仗。他对哥林多的信徒说</w:t>
      </w:r>
      <w:r>
        <w:t>:</w:t>
      </w:r>
      <w:r>
        <w:rPr>
          <w:rFonts w:hint="eastAsia"/>
        </w:rPr>
        <w:t>“我比他们多受劳苦，多下监牢，受鞭打是过重的，冒死是屡次有的；被犹太人鞭打五次，每次四十，减去一下；被棍打了三次，被石头打了一次，遇着船坏三次，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昼一夜在深海里，又屡次行远路，遭江河的危险，盗贼的危险，同族的危险，外邦人的危险，城里的危险，旷野的危险，海中的危险，假弟兄的危险，受劳碌，受困苦，多次不得睡，又饥又渴，多次不得食，受寒冷，赤身露体”（林后</w:t>
      </w:r>
      <w:r>
        <w:t>11:23b-27</w:t>
      </w:r>
      <w:r>
        <w:rPr>
          <w:rFonts w:hint="eastAsia"/>
        </w:rPr>
        <w:t>）。</w:t>
      </w:r>
    </w:p>
    <w:p w:rsidR="000C2A89" w:rsidRDefault="000C2A89" w:rsidP="005A7B6F">
      <w:pPr>
        <w:ind w:firstLine="420"/>
      </w:pPr>
      <w:r>
        <w:rPr>
          <w:rFonts w:hint="eastAsia"/>
        </w:rPr>
        <w:t>在这一切的战争中，他并没有灰心退后，实在可以说</w:t>
      </w:r>
      <w:r>
        <w:t>:</w:t>
      </w:r>
      <w:r>
        <w:rPr>
          <w:rFonts w:hint="eastAsia"/>
        </w:rPr>
        <w:t>“那美好的仗我已经打过了”。</w:t>
      </w:r>
    </w:p>
    <w:p w:rsidR="000C2A89" w:rsidRDefault="000C2A89" w:rsidP="005A7B6F">
      <w:pPr>
        <w:ind w:firstLine="420"/>
      </w:pPr>
      <w:r>
        <w:t>7b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“当跑的路我已经跑尽了”</w:t>
      </w:r>
    </w:p>
    <w:p w:rsidR="000C2A89" w:rsidRDefault="000C2A89" w:rsidP="005A7B6F">
      <w:pPr>
        <w:ind w:firstLine="420"/>
      </w:pPr>
      <w:r>
        <w:rPr>
          <w:rFonts w:hint="eastAsia"/>
        </w:rPr>
        <w:t>这里的路，字面意思是操场上的跑道，不过保罗并不是奥运会运动员，他对百米跨栏或</w:t>
      </w:r>
      <w:r>
        <w:rPr>
          <w:rFonts w:hint="eastAsia"/>
        </w:rPr>
        <w:lastRenderedPageBreak/>
        <w:t>接力赛都不感兴趣，这里的道路同样是抽象的。保罗没有跑不当跑的路，他所跑的路都在神的旨意和祂的引导之中，何以见得呢？我们回到经文里面去求证：</w:t>
      </w:r>
    </w:p>
    <w:p w:rsidR="000C2A89" w:rsidRDefault="000C2A89" w:rsidP="005A7B6F">
      <w:pPr>
        <w:ind w:firstLine="420"/>
      </w:pPr>
      <w:r>
        <w:t>1</w:t>
      </w:r>
      <w:r>
        <w:rPr>
          <w:rFonts w:hint="eastAsia"/>
        </w:rPr>
        <w:t>）第一处经文（加</w:t>
      </w:r>
      <w:r>
        <w:t>1:16-18</w:t>
      </w:r>
      <w:r>
        <w:rPr>
          <w:rFonts w:hint="eastAsia"/>
        </w:rPr>
        <w:t>），保罗在大马色路上因为见到异象而悔改后，立刻开始为主作见证，受神的引导到阿拉伯去有三年的时间。以后上耶路撒冷</w:t>
      </w:r>
      <w:proofErr w:type="gramStart"/>
      <w:r>
        <w:rPr>
          <w:rFonts w:hint="eastAsia"/>
        </w:rPr>
        <w:t>见矶法</w:t>
      </w:r>
      <w:proofErr w:type="gramEnd"/>
      <w:r>
        <w:rPr>
          <w:rFonts w:hint="eastAsia"/>
        </w:rPr>
        <w:t>，后来在安提阿当教师。</w:t>
      </w:r>
    </w:p>
    <w:p w:rsidR="000C2A89" w:rsidRDefault="000C2A89" w:rsidP="005A7B6F">
      <w:pPr>
        <w:ind w:firstLine="420"/>
      </w:pPr>
      <w:r>
        <w:t>2</w:t>
      </w:r>
      <w:r>
        <w:rPr>
          <w:rFonts w:hint="eastAsia"/>
        </w:rPr>
        <w:t>）第二处经文（徒</w:t>
      </w:r>
      <w:r>
        <w:t>13:2-3</w:t>
      </w:r>
      <w:r>
        <w:rPr>
          <w:rStyle w:val="v44132"/>
          <w:rFonts w:cs="宋体" w:hint="eastAsia"/>
          <w:color w:val="000000"/>
        </w:rPr>
        <w:t>他们侍奉主、禁食的时候，圣灵说：“要为我分派巴拿巴和扫罗，去作我召他们所作的工。”</w:t>
      </w:r>
      <w:r w:rsidRPr="00D867F0">
        <w:rPr>
          <w:rStyle w:val="v44132"/>
          <w:rFonts w:cs="宋体" w:hint="eastAsia"/>
          <w:color w:val="000000"/>
        </w:rPr>
        <w:t>于是禁食祷告，按手在他们头上，就打发他们去了</w:t>
      </w:r>
      <w:r>
        <w:rPr>
          <w:rFonts w:hint="eastAsia"/>
        </w:rPr>
        <w:t>），保罗开始第一次旅行布道的时候，是接受圣灵的分派而去，并且有其它的同工给他作见证，为他按手。</w:t>
      </w:r>
    </w:p>
    <w:p w:rsidR="000C2A89" w:rsidRDefault="000C2A89" w:rsidP="005A7B6F">
      <w:pPr>
        <w:ind w:firstLine="420"/>
      </w:pPr>
      <w:r>
        <w:t>3</w:t>
      </w:r>
      <w:r>
        <w:rPr>
          <w:rFonts w:hint="eastAsia"/>
        </w:rPr>
        <w:t>）第三处经文（徒</w:t>
      </w:r>
      <w:r>
        <w:t>16:9</w:t>
      </w:r>
      <w:r>
        <w:rPr>
          <w:rFonts w:hint="eastAsia"/>
        </w:rPr>
        <w:t>），他到马其顿去以前看见异象，叫他到那边去帮助他们。</w:t>
      </w:r>
    </w:p>
    <w:p w:rsidR="000C2A89" w:rsidRDefault="000C2A89" w:rsidP="005A7B6F">
      <w:pPr>
        <w:ind w:firstLine="420"/>
      </w:pPr>
      <w:r>
        <w:t>4</w:t>
      </w:r>
      <w:r>
        <w:rPr>
          <w:rFonts w:hint="eastAsia"/>
        </w:rPr>
        <w:t>）第四处经文（徒</w:t>
      </w:r>
      <w:r>
        <w:t>20:23-24</w:t>
      </w:r>
      <w:r>
        <w:rPr>
          <w:rFonts w:hint="eastAsia"/>
        </w:rPr>
        <w:t>但知道圣灵在各城里向我指证，</w:t>
      </w:r>
      <w:proofErr w:type="gramStart"/>
      <w:r>
        <w:rPr>
          <w:rFonts w:hint="eastAsia"/>
        </w:rPr>
        <w:t>有捆锁</w:t>
      </w:r>
      <w:proofErr w:type="gramEnd"/>
      <w:r>
        <w:rPr>
          <w:rFonts w:hint="eastAsia"/>
        </w:rPr>
        <w:t>与患难等待我，我却不以性命为念，也不看为宝贵，只要行完我的路程，成就我从主耶稣所领受的职事，证明神恩惠的福音），他并没有走一条自己所喜欢走的安逸道路，所经过的地方也充满了逼迫和患难。他所走的道路不是为自己的成功、名誉；乃为要证明恩惠的福音。</w:t>
      </w:r>
    </w:p>
    <w:p w:rsidR="000C2A89" w:rsidRDefault="000C2A89" w:rsidP="005A7B6F">
      <w:pPr>
        <w:ind w:firstLine="420"/>
      </w:pPr>
      <w:r>
        <w:rPr>
          <w:rFonts w:hint="eastAsia"/>
        </w:rPr>
        <w:t>保罗</w:t>
      </w:r>
      <w:proofErr w:type="gramStart"/>
      <w:r>
        <w:rPr>
          <w:rFonts w:hint="eastAsia"/>
        </w:rPr>
        <w:t>说当跑的</w:t>
      </w:r>
      <w:proofErr w:type="gramEnd"/>
      <w:r>
        <w:rPr>
          <w:rFonts w:hint="eastAsia"/>
        </w:rPr>
        <w:t>路他</w:t>
      </w:r>
      <w:proofErr w:type="gramStart"/>
      <w:r>
        <w:rPr>
          <w:rFonts w:hint="eastAsia"/>
        </w:rPr>
        <w:t>已经跑尽了</w:t>
      </w:r>
      <w:proofErr w:type="gramEnd"/>
      <w:r>
        <w:rPr>
          <w:rFonts w:hint="eastAsia"/>
        </w:rPr>
        <w:t>，在他所写的许多书信中，我们可以找到实在的凭据，知道他的见证是真实的。</w:t>
      </w:r>
    </w:p>
    <w:p w:rsidR="000C2A89" w:rsidRDefault="000C2A89" w:rsidP="005A7B6F">
      <w:pPr>
        <w:ind w:firstLine="42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r>
        <w:rPr>
          <w:rFonts w:hint="eastAsia"/>
        </w:rPr>
        <w:t>马拉松起源</w:t>
      </w:r>
    </w:p>
    <w:p w:rsidR="000C2A89" w:rsidRDefault="000C2A89" w:rsidP="005A7B6F">
      <w:pPr>
        <w:ind w:firstLine="420"/>
      </w:pPr>
      <w:r>
        <w:rPr>
          <w:rFonts w:hint="eastAsia"/>
        </w:rPr>
        <w:t>全世界最伟大的赛跑可能是长达</w:t>
      </w:r>
      <w:r>
        <w:t>42</w:t>
      </w:r>
      <w:r>
        <w:rPr>
          <w:rFonts w:hint="eastAsia"/>
        </w:rPr>
        <w:t>公里的马拉松长跑，马拉松起源于发生在马拉松海边的“希波战争”，这是希腊人和波斯人的争战，结果希腊人以寡敌众，赢得胜利。当战争告终，有一个名叫菲迪皮茨的希腊士兵用一日一夜的时间，从战场徒步跑回雅典，希望报告胜利的消息。最后他到了目的地，喘气说：『欢乐吧！雅典人，我们已经打胜了。』正当他说完这句话便倒地而死。但是他已跑</w:t>
      </w:r>
      <w:proofErr w:type="gramStart"/>
      <w:r>
        <w:rPr>
          <w:rFonts w:hint="eastAsia"/>
        </w:rPr>
        <w:t>尽当跑的</w:t>
      </w:r>
      <w:proofErr w:type="gramEnd"/>
      <w:r>
        <w:rPr>
          <w:rFonts w:hint="eastAsia"/>
        </w:rPr>
        <w:t>路；这样离开世界是最好不过的。</w:t>
      </w:r>
    </w:p>
    <w:p w:rsidR="000C2A89" w:rsidRDefault="000C2A89" w:rsidP="005A7B6F">
      <w:pPr>
        <w:ind w:firstLine="42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r>
        <w:rPr>
          <w:rFonts w:hint="eastAsia"/>
        </w:rPr>
        <w:t>宾路易师母</w:t>
      </w:r>
    </w:p>
    <w:p w:rsidR="000C2A89" w:rsidRDefault="000C2A89" w:rsidP="005A7B6F">
      <w:pPr>
        <w:ind w:firstLine="420"/>
      </w:pPr>
      <w:r w:rsidRPr="00E80EF0">
        <w:rPr>
          <w:rFonts w:hint="eastAsia"/>
        </w:rPr>
        <w:t>宾路易师母在她的自传里有一段话说：『在这里有一个“路程”，是神在每个信徒重生的时候为他预备的，为要叫他所得的新生命能够得着最圆满的成熟，并要叫他一生在神的工作里能够被</w:t>
      </w:r>
      <w:proofErr w:type="gramStart"/>
      <w:r w:rsidRPr="00E80EF0">
        <w:rPr>
          <w:rFonts w:hint="eastAsia"/>
        </w:rPr>
        <w:t>神利用</w:t>
      </w:r>
      <w:proofErr w:type="gramEnd"/>
      <w:r w:rsidRPr="00E80EF0">
        <w:rPr>
          <w:rFonts w:hint="eastAsia"/>
        </w:rPr>
        <w:t>到极点。每一个信徒的责任，就是要去寻出这个“路程”，并且行在其中。别人不能断定说这个路程是甚么，惟独神知道，也惟独神能叫人知道，并且引</w:t>
      </w:r>
      <w:r>
        <w:rPr>
          <w:rFonts w:hint="eastAsia"/>
        </w:rPr>
        <w:t>导信徒进入这个路程。</w:t>
      </w:r>
      <w:proofErr w:type="gramStart"/>
      <w:r>
        <w:rPr>
          <w:rFonts w:hint="eastAsia"/>
        </w:rPr>
        <w:t>神今天</w:t>
      </w:r>
      <w:proofErr w:type="gramEnd"/>
      <w:r>
        <w:rPr>
          <w:rFonts w:hint="eastAsia"/>
        </w:rPr>
        <w:t>引导信徒，和从前引导耶利米和别的先知，以及</w:t>
      </w:r>
      <w:r w:rsidRPr="00E80EF0">
        <w:rPr>
          <w:rFonts w:hint="eastAsia"/>
        </w:rPr>
        <w:t>保罗、</w:t>
      </w:r>
      <w:proofErr w:type="gramStart"/>
      <w:r w:rsidRPr="00E80EF0">
        <w:rPr>
          <w:rFonts w:hint="eastAsia"/>
        </w:rPr>
        <w:t>腓</w:t>
      </w:r>
      <w:proofErr w:type="gramEnd"/>
      <w:r w:rsidRPr="00E80EF0">
        <w:rPr>
          <w:rFonts w:hint="eastAsia"/>
        </w:rPr>
        <w:t>力和别的使徒一样』。</w:t>
      </w:r>
    </w:p>
    <w:p w:rsidR="000C2A89" w:rsidRDefault="000C2A89" w:rsidP="005A7B6F">
      <w:pPr>
        <w:ind w:firstLine="420"/>
      </w:pPr>
      <w:r>
        <w:t>7c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“所信的道我已经守住了”</w:t>
      </w:r>
      <w:r>
        <w:t xml:space="preserve"> </w:t>
      </w:r>
    </w:p>
    <w:p w:rsidR="000C2A89" w:rsidRDefault="000C2A89" w:rsidP="005A7B6F">
      <w:pPr>
        <w:ind w:firstLine="420"/>
      </w:pPr>
      <w:r>
        <w:rPr>
          <w:rFonts w:hint="eastAsia"/>
        </w:rPr>
        <w:t>（提后</w:t>
      </w:r>
      <w:r>
        <w:t>1:12</w:t>
      </w:r>
      <w:r>
        <w:rPr>
          <w:rFonts w:hint="eastAsia"/>
        </w:rPr>
        <w:t>）保罗曾对提摩太说</w:t>
      </w:r>
      <w:r>
        <w:t>:</w:t>
      </w:r>
      <w:r>
        <w:rPr>
          <w:rFonts w:hint="eastAsia"/>
        </w:rPr>
        <w:t>“因为知道我所信的是谁，也深信祂能保全我所交付祂的，真到那日”。他在工作中实在为自己所信的道付上了代价；为着要守住所信的道，他在各个教会受到许多人的反对和逼迫</w:t>
      </w:r>
      <w:r w:rsidR="00C01E5D">
        <w:rPr>
          <w:rFonts w:hint="eastAsia"/>
        </w:rPr>
        <w:t>，不断堵住各种破口</w:t>
      </w:r>
      <w:r>
        <w:rPr>
          <w:rFonts w:hint="eastAsia"/>
        </w:rPr>
        <w:t>。</w:t>
      </w:r>
    </w:p>
    <w:p w:rsidR="000C2A89" w:rsidRDefault="000C2A89" w:rsidP="005A7B6F">
      <w:pPr>
        <w:ind w:firstLine="420"/>
      </w:pPr>
      <w:r>
        <w:t>1</w:t>
      </w:r>
      <w:r>
        <w:rPr>
          <w:rFonts w:hint="eastAsia"/>
        </w:rPr>
        <w:t>）哥林多教会，有人不信复活的事，保罗极力辩证，证明基督已经复活。他告诉我们，主的复活乃是福音的基本要道，且提出许多基督复活以后向门徒显现的事实作见证；告诉我们基督如果没有复活，我们所传的便是枉然，所信的也是枉然。</w:t>
      </w:r>
    </w:p>
    <w:p w:rsidR="000C2A89" w:rsidRDefault="000C2A89" w:rsidP="005A7B6F">
      <w:pPr>
        <w:ind w:firstLine="420"/>
      </w:pPr>
      <w:r>
        <w:t>2</w:t>
      </w:r>
      <w:r>
        <w:rPr>
          <w:rFonts w:hint="eastAsia"/>
        </w:rPr>
        <w:t>）加拉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教会，有人用律法混乱了恩典的真理，保罗说，他就是一刻的工夫也没有容让那些混乱真道的人。</w:t>
      </w:r>
    </w:p>
    <w:p w:rsidR="000C2A89" w:rsidRDefault="000C2A89" w:rsidP="005A7B6F">
      <w:pPr>
        <w:ind w:firstLine="420"/>
      </w:pPr>
      <w:r>
        <w:lastRenderedPageBreak/>
        <w:t>3</w:t>
      </w:r>
      <w:r>
        <w:rPr>
          <w:rFonts w:hint="eastAsia"/>
        </w:rPr>
        <w:t>）安提阿教会，使徒彼得因为害怕犹太人责难自己跟外邦信徒在一起，刻意远离外邦信徒，保罗当面纠正使徒的错误（参《新约书信读经讲义》加</w:t>
      </w:r>
      <w:r>
        <w:t>2:11-14</w:t>
      </w:r>
      <w:r>
        <w:rPr>
          <w:rFonts w:hint="eastAsia"/>
        </w:rPr>
        <w:t>批注）。</w:t>
      </w:r>
    </w:p>
    <w:p w:rsidR="000C2A89" w:rsidRDefault="000C2A89" w:rsidP="005A7B6F">
      <w:pPr>
        <w:ind w:firstLine="420"/>
      </w:pPr>
      <w:r>
        <w:t>4</w:t>
      </w:r>
      <w:r>
        <w:rPr>
          <w:rFonts w:hint="eastAsia"/>
        </w:rPr>
        <w:t>）以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所教会，有人不明白外邦人怎能与犹太人在基督耶稣里面成为一体？保罗解释，十字架所成功的救</w:t>
      </w:r>
      <w:proofErr w:type="gramStart"/>
      <w:r>
        <w:rPr>
          <w:rFonts w:hint="eastAsia"/>
        </w:rPr>
        <w:t>恩已经灭</w:t>
      </w:r>
      <w:proofErr w:type="gramEnd"/>
      <w:r>
        <w:rPr>
          <w:rFonts w:hint="eastAsia"/>
        </w:rPr>
        <w:t>了冤仇，除去他们中间隔断的墙，使外邦人在基督耶稣里借着福音同为后嗣、同为一体、同蒙应许；这是神历代以来隐藏的奥秘。</w:t>
      </w:r>
    </w:p>
    <w:p w:rsidR="000C2A89" w:rsidRDefault="000C2A89" w:rsidP="005A7B6F">
      <w:pPr>
        <w:ind w:firstLine="420"/>
      </w:pPr>
      <w: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立比教会，有少数</w:t>
      </w:r>
      <w:proofErr w:type="gramStart"/>
      <w:r>
        <w:rPr>
          <w:rFonts w:hint="eastAsia"/>
        </w:rPr>
        <w:t>割礼派</w:t>
      </w:r>
      <w:proofErr w:type="gramEnd"/>
      <w:r>
        <w:rPr>
          <w:rFonts w:hint="eastAsia"/>
        </w:rPr>
        <w:t>的活动，保</w:t>
      </w:r>
      <w:proofErr w:type="gramStart"/>
      <w:r>
        <w:rPr>
          <w:rFonts w:hint="eastAsia"/>
        </w:rPr>
        <w:t>罗非常</w:t>
      </w:r>
      <w:proofErr w:type="gramEnd"/>
      <w:r>
        <w:rPr>
          <w:rFonts w:hint="eastAsia"/>
        </w:rPr>
        <w:t>严厉地斥责这些人是犬类、是作恶的；他们的行事是十字架的仇敌。</w:t>
      </w:r>
    </w:p>
    <w:p w:rsidR="000C2A89" w:rsidRDefault="000C2A89" w:rsidP="005A7B6F">
      <w:pPr>
        <w:ind w:firstLine="420"/>
      </w:pPr>
      <w:r>
        <w:t>6</w:t>
      </w:r>
      <w:r>
        <w:rPr>
          <w:rFonts w:hint="eastAsia"/>
        </w:rPr>
        <w:t>）歌罗西教会，有人高举智慧派的异端，保罗为了辩正真道，告诉信徒，一切的</w:t>
      </w:r>
      <w:proofErr w:type="gramStart"/>
      <w:r>
        <w:rPr>
          <w:rFonts w:hint="eastAsia"/>
        </w:rPr>
        <w:t>丰盛都</w:t>
      </w:r>
      <w:proofErr w:type="gramEnd"/>
      <w:r>
        <w:rPr>
          <w:rFonts w:hint="eastAsia"/>
        </w:rPr>
        <w:t>在耶稣基督里面，所积蓄的一切智慧、知识也都在祂里面，那些世上的理学或是人间的遗传，只是世上的小学而已。</w:t>
      </w:r>
    </w:p>
    <w:p w:rsidR="000C2A89" w:rsidRDefault="000C2A89" w:rsidP="005A7B6F">
      <w:pPr>
        <w:ind w:firstLine="420"/>
      </w:pPr>
      <w:r>
        <w:t>7</w:t>
      </w:r>
      <w:r>
        <w:rPr>
          <w:rFonts w:hint="eastAsia"/>
        </w:rPr>
        <w:t>）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教会，有人</w:t>
      </w:r>
      <w:proofErr w:type="gramStart"/>
      <w:r>
        <w:rPr>
          <w:rFonts w:hint="eastAsia"/>
        </w:rPr>
        <w:t>存错误</w:t>
      </w:r>
      <w:proofErr w:type="gramEnd"/>
      <w:r>
        <w:rPr>
          <w:rFonts w:hint="eastAsia"/>
        </w:rPr>
        <w:t>的观念，不明白基督再来的道理。保罗安慰那些死了亲人的信徒，告诉他们那些在主里面睡了的人，耶稣来的时候必将他们带来。</w:t>
      </w:r>
    </w:p>
    <w:p w:rsidR="000C2A89" w:rsidRDefault="000C2A89" w:rsidP="005A7B6F">
      <w:pPr>
        <w:ind w:firstLine="420"/>
      </w:pPr>
      <w:r>
        <w:rPr>
          <w:rFonts w:hint="eastAsia"/>
        </w:rPr>
        <w:t>他对所信的道，不容许被任何的异端和错误的教训所损害，实在已尽了作个守望者的责任；且不但自己守住，也勉励别人要守住真道。</w:t>
      </w:r>
    </w:p>
    <w:p w:rsidR="000C2A89" w:rsidRDefault="000C2A89" w:rsidP="005A7B6F">
      <w:pPr>
        <w:ind w:firstLine="420"/>
      </w:pPr>
      <w:r>
        <w:rPr>
          <w:rFonts w:hint="eastAsia"/>
        </w:rPr>
        <w:t>总而言之，这几句话表示，保罗无愧于从神来的托付。他打仗没有用血气的兵器，乃是用祷告作为兵器，在神面前大有能力，将人心中的营垒攻破（林后</w:t>
      </w:r>
      <w:r>
        <w:t>10:4</w:t>
      </w:r>
      <w:r>
        <w:rPr>
          <w:rFonts w:hint="eastAsia"/>
        </w:rPr>
        <w:t>）。他所攻打的不是人，乃是罪恶和魔鬼；也没有随自己的意思为真道打仗，或是跑自己要跑的路；使徒保罗一生不为自己而活，没有违背从天上来的异象（徒</w:t>
      </w:r>
      <w:r>
        <w:t>26:18-19</w:t>
      </w:r>
      <w:r>
        <w:rPr>
          <w:rFonts w:hint="eastAsia"/>
        </w:rPr>
        <w:t>）。既然他已经打完美好的仗，</w:t>
      </w:r>
      <w:proofErr w:type="gramStart"/>
      <w:r>
        <w:rPr>
          <w:rFonts w:hint="eastAsia"/>
        </w:rPr>
        <w:t>跑完当跑的</w:t>
      </w:r>
      <w:proofErr w:type="gramEnd"/>
      <w:r>
        <w:rPr>
          <w:rFonts w:hint="eastAsia"/>
        </w:rPr>
        <w:t>路，守住所信的道，当然可以坦然无惧地见主了。这说明保罗之所以不怕死的原因，是因为作完了主人所吩咐的，就可以很放心地到主人面前报告他的工作。</w:t>
      </w:r>
    </w:p>
    <w:p w:rsidR="000C2A89" w:rsidRDefault="000C2A89" w:rsidP="005A7B6F">
      <w:pPr>
        <w:ind w:firstLine="420"/>
      </w:pPr>
      <w:r>
        <w:rPr>
          <w:rFonts w:hint="eastAsia"/>
        </w:rPr>
        <w:t>三、充满盼望的未来</w:t>
      </w:r>
    </w:p>
    <w:p w:rsidR="000C2A89" w:rsidRDefault="000C2A89" w:rsidP="005A7B6F">
      <w:pPr>
        <w:ind w:firstLine="420"/>
      </w:pPr>
      <w:r>
        <w:t>8a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“从此以后，有公义的冠冕为我存留”</w:t>
      </w:r>
    </w:p>
    <w:p w:rsidR="000C2A89" w:rsidRDefault="000C2A89" w:rsidP="005A7B6F">
      <w:pPr>
        <w:ind w:firstLine="420"/>
      </w:pPr>
      <w:r>
        <w:rPr>
          <w:rFonts w:hint="eastAsia"/>
        </w:rPr>
        <w:t>保罗深信自己可以得着公义的冠冕，圣经中确信知道自己会得到冠冕的只有保罗一人。不是说其它的人就没有得到冠冕，但我们只看见保罗那么有把握地见证说</w:t>
      </w:r>
      <w:r>
        <w:t>:</w:t>
      </w:r>
      <w:r>
        <w:rPr>
          <w:rFonts w:hint="eastAsia"/>
        </w:rPr>
        <w:t>“从此以后，有公义的冠晚为我存留”，这是非常自然的信心，因为他知道他的神是信实的。既然他已经打完美好的仗，</w:t>
      </w:r>
      <w:proofErr w:type="gramStart"/>
      <w:r>
        <w:rPr>
          <w:rFonts w:hint="eastAsia"/>
        </w:rPr>
        <w:t>跑完当跑的</w:t>
      </w:r>
      <w:proofErr w:type="gramEnd"/>
      <w:r>
        <w:rPr>
          <w:rFonts w:hint="eastAsia"/>
        </w:rPr>
        <w:t>路，守住所信的道；当然，神按着祂的信实，一定为他预备荣耀冠冕的。当保罗回想他一生所奔跑的路程，已完成神所委托他的使命以后，给我们描写出一幅非常美丽的远景图画。他的</w:t>
      </w:r>
      <w:proofErr w:type="gramStart"/>
      <w:r>
        <w:rPr>
          <w:rFonts w:hint="eastAsia"/>
        </w:rPr>
        <w:t>已往是</w:t>
      </w:r>
      <w:proofErr w:type="gramEnd"/>
      <w:r>
        <w:rPr>
          <w:rFonts w:hint="eastAsia"/>
        </w:rPr>
        <w:t>值得回想的，不像我们那样充满了</w:t>
      </w:r>
      <w:proofErr w:type="gramStart"/>
      <w:r>
        <w:rPr>
          <w:rFonts w:hint="eastAsia"/>
        </w:rPr>
        <w:t>不堪回</w:t>
      </w:r>
      <w:proofErr w:type="gramEnd"/>
      <w:r>
        <w:rPr>
          <w:rFonts w:hint="eastAsia"/>
        </w:rPr>
        <w:t>道的经历，过去的忠诚和为基督所受的苦难、羞辱、贫穷，也好像一台戏，给世人和天使观看，甚至被人看作万物中的渣滓、世上的污秽；但是，这一切的苦难是为基督而受的，这就为他奠定了一个美好将来的景象。在离开这世界以先，保罗深信有公义的冠冕为他存留；且能坦然地面对为主殉道的苦难，没有丝毫惧怕，反倒觉得自己是要去接受一个荣耀的冠冕一般。</w:t>
      </w:r>
    </w:p>
    <w:p w:rsidR="000C2A89" w:rsidRDefault="000C2A89" w:rsidP="005A7B6F">
      <w:pPr>
        <w:ind w:firstLine="420"/>
      </w:pPr>
      <w:r>
        <w:t>8b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“就是按着公义审判的主到了那日要赐给我的”</w:t>
      </w:r>
    </w:p>
    <w:p w:rsidR="000C2A89" w:rsidRDefault="000C2A89" w:rsidP="005A7B6F">
      <w:pPr>
        <w:ind w:firstLine="420"/>
      </w:pPr>
      <w:r>
        <w:rPr>
          <w:rFonts w:hint="eastAsia"/>
        </w:rPr>
        <w:t>保罗得着主所赐的冠冕，并不单是因为主的爱；也是因为主的公义。他相信主是公义的，所以甘心忍受人各样不义的对待；也深知主有祂的时候。他教训罗马的信徒说</w:t>
      </w:r>
      <w:r>
        <w:t>:</w:t>
      </w:r>
      <w:r>
        <w:rPr>
          <w:rFonts w:hint="eastAsia"/>
        </w:rPr>
        <w:t>“不要为自己伸冤，宁可让步，听凭主怒；因为经上记着，主说，伸冤在我，我必报应”（罗</w:t>
      </w:r>
      <w:r>
        <w:t>12:19</w:t>
      </w:r>
      <w:r>
        <w:rPr>
          <w:rFonts w:hint="eastAsia"/>
        </w:rPr>
        <w:t>）。他对哥林多的人说</w:t>
      </w:r>
      <w:r>
        <w:t>:</w:t>
      </w:r>
      <w:r>
        <w:rPr>
          <w:rFonts w:hint="eastAsia"/>
        </w:rPr>
        <w:t>“所以时候未到，甚么都不要论断，只等主来，他要照出暗中的隐情，</w:t>
      </w:r>
      <w:r>
        <w:rPr>
          <w:rFonts w:hint="eastAsia"/>
        </w:rPr>
        <w:lastRenderedPageBreak/>
        <w:t>显明人心的意念，那时，各人要从神那里得着称赞”（林前</w:t>
      </w:r>
      <w:r>
        <w:t>4:5</w:t>
      </w:r>
      <w:r>
        <w:rPr>
          <w:rFonts w:hint="eastAsia"/>
        </w:rPr>
        <w:t>）。</w:t>
      </w:r>
      <w:proofErr w:type="gramStart"/>
      <w:r>
        <w:rPr>
          <w:rFonts w:hint="eastAsia"/>
        </w:rPr>
        <w:t>主不会</w:t>
      </w:r>
      <w:proofErr w:type="gramEnd"/>
      <w:r>
        <w:rPr>
          <w:rFonts w:hint="eastAsia"/>
        </w:rPr>
        <w:t>偏待、忽略保罗为祂所忍受的冤屈或苦难；按着公义，也不能不赏赐那为祂名忠心受苦的仆人。</w:t>
      </w:r>
    </w:p>
    <w:p w:rsidR="000C2A89" w:rsidRDefault="000C2A89" w:rsidP="005A7B6F">
      <w:pPr>
        <w:ind w:firstLine="420"/>
      </w:pPr>
      <w:r>
        <w:t>8c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“不但赐给我，也赐给凡爱慕祂显现的人”</w:t>
      </w:r>
    </w:p>
    <w:p w:rsidR="000C2A89" w:rsidRDefault="000C2A89" w:rsidP="005A7B6F">
      <w:pPr>
        <w:ind w:firstLine="420"/>
      </w:pPr>
      <w:r>
        <w:rPr>
          <w:rFonts w:hint="eastAsia"/>
        </w:rPr>
        <w:t>保罗并不以为，只有他一人有资格可以得这公义的冠冕；而是认为，凡一切爱慕主显现的人都能跟他一样得着。当他唱着得胜凯歌的时候，并不是存一个骄傲的心，以为自己是唯一的得胜者，乃是存着盼望和信心，相信有</w:t>
      </w:r>
      <w:proofErr w:type="gramStart"/>
      <w:r>
        <w:rPr>
          <w:rFonts w:hint="eastAsia"/>
        </w:rPr>
        <w:t>更多跟</w:t>
      </w:r>
      <w:proofErr w:type="gramEnd"/>
      <w:r>
        <w:rPr>
          <w:rFonts w:hint="eastAsia"/>
        </w:rPr>
        <w:t>他一样忠心的人会得到冠冕。另一方面，这句话也表示，保罗之所以能够这样为主忠心，是因为他爱慕主的显现；以等候主的显现作为他生活和工作的目标。在本章第</w:t>
      </w:r>
      <w:r>
        <w:t>1</w:t>
      </w:r>
      <w:r>
        <w:rPr>
          <w:rFonts w:hint="eastAsia"/>
        </w:rPr>
        <w:t>节的嘱咐中，保罗说自己是凭着耶稣基督的显现和祂的国度来嘱咐提摩太，在这凯歌结束时，他再度提到主的显现。愿我们像保罗这样，常常等候主耶稣基督的再来和祂的显现，</w:t>
      </w:r>
      <w:proofErr w:type="gramStart"/>
      <w:r>
        <w:rPr>
          <w:rFonts w:hint="eastAsia"/>
        </w:rPr>
        <w:t>持定这样</w:t>
      </w:r>
      <w:proofErr w:type="gramEnd"/>
      <w:r>
        <w:rPr>
          <w:rFonts w:hint="eastAsia"/>
        </w:rPr>
        <w:t>的目标去生活。</w:t>
      </w:r>
    </w:p>
    <w:p w:rsidR="000C2A89" w:rsidRDefault="000C2A89" w:rsidP="005A7B6F">
      <w:pPr>
        <w:ind w:firstLine="420"/>
      </w:pPr>
      <w:r>
        <w:rPr>
          <w:rFonts w:hint="eastAsia"/>
        </w:rPr>
        <w:t>用功的学生，都喜欢大考来到，可以考高分得奖励。不用功的学生，就怕考试临到。照样，爱主，为主舍弃一切的人，都爱慕主来，好得着主的赏赐。所以爱慕主的显现，乃是我们今天真心爱主，为主而活的证明。</w:t>
      </w:r>
    </w:p>
    <w:p w:rsidR="000C2A89" w:rsidRDefault="000C2A89" w:rsidP="005A7B6F">
      <w:pPr>
        <w:ind w:firstLine="42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r>
        <w:rPr>
          <w:rFonts w:hint="eastAsia"/>
        </w:rPr>
        <w:t>在</w:t>
      </w:r>
      <w:r>
        <w:t>70</w:t>
      </w:r>
      <w:r>
        <w:rPr>
          <w:rFonts w:hint="eastAsia"/>
        </w:rPr>
        <w:t>年代中期，</w:t>
      </w:r>
      <w:r>
        <w:t>MITS</w:t>
      </w:r>
      <w:r>
        <w:rPr>
          <w:rFonts w:hint="eastAsia"/>
        </w:rPr>
        <w:t>公司总裁爱德华·罗伯茨</w:t>
      </w:r>
      <w:r>
        <w:t>(Edward Roberts)</w:t>
      </w:r>
      <w:r>
        <w:rPr>
          <w:rFonts w:hint="eastAsia"/>
        </w:rPr>
        <w:t>发明了世上第一部个人计算机，英文名叫</w:t>
      </w:r>
      <w:r>
        <w:t>Altair</w:t>
      </w:r>
      <w:r>
        <w:rPr>
          <w:rFonts w:hint="eastAsia"/>
        </w:rPr>
        <w:t>，中文名叫阿尔泰或牛郎星。他雇了一位叫比尔</w:t>
      </w:r>
      <w:r>
        <w:t>.</w:t>
      </w:r>
      <w:proofErr w:type="gramStart"/>
      <w:r>
        <w:rPr>
          <w:rFonts w:hint="eastAsia"/>
        </w:rPr>
        <w:t>盖兹的</w:t>
      </w:r>
      <w:proofErr w:type="gramEnd"/>
      <w:r>
        <w:rPr>
          <w:rFonts w:hint="eastAsia"/>
        </w:rPr>
        <w:t>人为他写软件，当时比尔</w:t>
      </w:r>
      <w:r>
        <w:t>.</w:t>
      </w:r>
      <w:proofErr w:type="gramStart"/>
      <w:r>
        <w:rPr>
          <w:rFonts w:hint="eastAsia"/>
        </w:rPr>
        <w:t>盖兹才</w:t>
      </w:r>
      <w:proofErr w:type="gramEnd"/>
      <w:r>
        <w:t>19</w:t>
      </w:r>
      <w:r>
        <w:rPr>
          <w:rFonts w:hint="eastAsia"/>
        </w:rPr>
        <w:t>岁。</w:t>
      </w:r>
      <w:r>
        <w:t>1977</w:t>
      </w:r>
      <w:r>
        <w:rPr>
          <w:rFonts w:hint="eastAsia"/>
        </w:rPr>
        <w:t>年时，爱德华将他的计算机公司卖掉，买了一座大农场。</w:t>
      </w:r>
      <w:r>
        <w:t>7</w:t>
      </w:r>
      <w:r>
        <w:rPr>
          <w:rFonts w:hint="eastAsia"/>
        </w:rPr>
        <w:t>年以后，当他</w:t>
      </w:r>
      <w:r>
        <w:t>41</w:t>
      </w:r>
      <w:r>
        <w:rPr>
          <w:rFonts w:hint="eastAsia"/>
        </w:rPr>
        <w:t>岁时，他就读医学院。如今比尔</w:t>
      </w:r>
      <w:r>
        <w:t>.</w:t>
      </w:r>
      <w:proofErr w:type="gramStart"/>
      <w:r>
        <w:rPr>
          <w:rFonts w:hint="eastAsia"/>
        </w:rPr>
        <w:t>盖兹是</w:t>
      </w:r>
      <w:proofErr w:type="gramEnd"/>
      <w:r>
        <w:rPr>
          <w:rFonts w:hint="eastAsia"/>
        </w:rPr>
        <w:t>世界上最大软件公司的老板，而爱德华是乔治</w:t>
      </w:r>
      <w:proofErr w:type="gramStart"/>
      <w:r>
        <w:rPr>
          <w:rFonts w:hint="eastAsia"/>
        </w:rPr>
        <w:t>亚州</w:t>
      </w:r>
      <w:proofErr w:type="gramEnd"/>
      <w:r>
        <w:rPr>
          <w:rFonts w:hint="eastAsia"/>
        </w:rPr>
        <w:t>一个小镇的医生。爱德华说道：“人们都觉得个人计算机是我所作过的最重要的一件事，但我并不认为如此。我现在每天为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病人所做的事，若不是比计算机更重要的话，至少同样重要。”</w:t>
      </w:r>
    </w:p>
    <w:p w:rsidR="000C2A89" w:rsidRDefault="000C2A89" w:rsidP="005A7B6F">
      <w:pPr>
        <w:ind w:firstLine="420"/>
      </w:pPr>
      <w:r>
        <w:rPr>
          <w:rFonts w:hint="eastAsia"/>
        </w:rPr>
        <w:t>我们如何来评估生命的意义？我们内心深处明白，生命是不能以财富和名望来评估的。</w:t>
      </w:r>
    </w:p>
    <w:p w:rsidR="000C2A89" w:rsidRDefault="000C2A89" w:rsidP="005A7B6F">
      <w:pPr>
        <w:ind w:firstLine="420"/>
      </w:pPr>
      <w:r>
        <w:rPr>
          <w:rFonts w:hint="eastAsia"/>
        </w:rPr>
        <w:t>让我们看看使徒保罗一生颠簸的日子，让人羡慕的是他的生命达到了完美得胜的终点。他写道：“那美好的仗我已经打过了，当跑的路我已经跑尽了，所信的道我已经守住了。”保罗充满信心所仰望的不是这世界的认可和关怀，而是“公义审判的主”（第</w:t>
      </w:r>
      <w:r>
        <w:t>8</w:t>
      </w:r>
      <w:r>
        <w:rPr>
          <w:rFonts w:hint="eastAsia"/>
        </w:rPr>
        <w:t>节）。</w:t>
      </w:r>
    </w:p>
    <w:p w:rsidR="000C2A89" w:rsidRDefault="000C2A89" w:rsidP="005A7B6F">
      <w:pPr>
        <w:ind w:firstLine="420"/>
      </w:pPr>
      <w:r>
        <w:rPr>
          <w:rFonts w:hint="eastAsia"/>
        </w:rPr>
        <w:t>你如何衡量生命的意义？只</w:t>
      </w:r>
      <w:proofErr w:type="gramStart"/>
      <w:r>
        <w:rPr>
          <w:rFonts w:hint="eastAsia"/>
        </w:rPr>
        <w:t>有神能</w:t>
      </w:r>
      <w:proofErr w:type="gramEnd"/>
      <w:r>
        <w:rPr>
          <w:rFonts w:hint="eastAsia"/>
        </w:rPr>
        <w:t>告诉你什么最重要。迟早我们会面对我们的创造主，他的眼神可以刺穿我们的心，让我们重新思考我们的人生梦想、目标和计划，让我们的计划一开始就有基督在其中。因为生命意义的衡量是由宇宙的掌管者来决定。</w:t>
      </w:r>
    </w:p>
    <w:p w:rsidR="000C2A89" w:rsidRDefault="000C2A89" w:rsidP="005A7B6F">
      <w:pPr>
        <w:ind w:firstLine="420"/>
      </w:pPr>
    </w:p>
    <w:p w:rsidR="000C2A89" w:rsidRDefault="000C2A89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总结（</w:t>
      </w:r>
      <w:r>
        <w:t>v1</w:t>
      </w:r>
      <w:r>
        <w:rPr>
          <w:rFonts w:hint="eastAsia"/>
        </w:rPr>
        <w:t>）</w:t>
      </w:r>
    </w:p>
    <w:p w:rsidR="000C2A89" w:rsidRDefault="000C2A89">
      <w:pPr>
        <w:pStyle w:val="2"/>
        <w:numPr>
          <w:ilvl w:val="1"/>
          <w:numId w:val="13"/>
        </w:numPr>
        <w:ind w:firstLineChars="0"/>
      </w:pPr>
      <w:r>
        <w:rPr>
          <w:rFonts w:hint="eastAsia"/>
        </w:rPr>
        <w:t>应用（</w:t>
      </w:r>
      <w:r>
        <w:t>v1a</w:t>
      </w:r>
      <w:r>
        <w:rPr>
          <w:rFonts w:hint="eastAsia"/>
        </w:rPr>
        <w:t>）</w:t>
      </w:r>
    </w:p>
    <w:p w:rsidR="000C2A89" w:rsidRPr="00215ECE" w:rsidRDefault="000C2A89" w:rsidP="009E3C63">
      <w:pPr>
        <w:ind w:firstLine="420"/>
      </w:pPr>
      <w:r>
        <w:rPr>
          <w:rFonts w:hint="eastAsia"/>
        </w:rPr>
        <w:t>。</w:t>
      </w:r>
    </w:p>
    <w:sectPr w:rsidR="000C2A89" w:rsidRPr="00215ECE" w:rsidSect="00A1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7F9" w:rsidRDefault="000177F9" w:rsidP="005A7B6F">
      <w:pPr>
        <w:spacing w:line="240" w:lineRule="auto"/>
        <w:ind w:firstLine="420"/>
      </w:pPr>
      <w:r>
        <w:separator/>
      </w:r>
    </w:p>
  </w:endnote>
  <w:endnote w:type="continuationSeparator" w:id="0">
    <w:p w:rsidR="000177F9" w:rsidRDefault="000177F9" w:rsidP="005A7B6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5A7B6F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5A7B6F">
    <w:pPr>
      <w:pStyle w:val="a5"/>
      <w:ind w:firstLine="360"/>
      <w:jc w:val="right"/>
    </w:pPr>
    <w:r>
      <w:rPr>
        <w:lang w:val="zh-CN"/>
      </w:rPr>
      <w:t xml:space="preserve"> </w:t>
    </w:r>
    <w:r w:rsidR="009E3C63">
      <w:rPr>
        <w:b/>
        <w:bCs/>
      </w:rPr>
      <w:fldChar w:fldCharType="begin"/>
    </w:r>
    <w:r>
      <w:rPr>
        <w:b/>
        <w:bCs/>
      </w:rPr>
      <w:instrText>PAGE</w:instrText>
    </w:r>
    <w:r w:rsidR="009E3C63">
      <w:rPr>
        <w:b/>
        <w:bCs/>
      </w:rPr>
      <w:fldChar w:fldCharType="separate"/>
    </w:r>
    <w:r w:rsidR="00B0340E">
      <w:rPr>
        <w:b/>
        <w:bCs/>
        <w:noProof/>
      </w:rPr>
      <w:t>4</w:t>
    </w:r>
    <w:r w:rsidR="009E3C63"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9E3C63">
      <w:rPr>
        <w:b/>
        <w:bCs/>
      </w:rPr>
      <w:fldChar w:fldCharType="begin"/>
    </w:r>
    <w:r>
      <w:rPr>
        <w:b/>
        <w:bCs/>
      </w:rPr>
      <w:instrText>NUMPAGES</w:instrText>
    </w:r>
    <w:r w:rsidR="009E3C63">
      <w:rPr>
        <w:b/>
        <w:bCs/>
      </w:rPr>
      <w:fldChar w:fldCharType="separate"/>
    </w:r>
    <w:r w:rsidR="00B0340E">
      <w:rPr>
        <w:b/>
        <w:bCs/>
        <w:noProof/>
      </w:rPr>
      <w:t>5</w:t>
    </w:r>
    <w:r w:rsidR="009E3C63">
      <w:rPr>
        <w:b/>
        <w:bCs/>
      </w:rPr>
      <w:fldChar w:fldCharType="end"/>
    </w:r>
  </w:p>
  <w:p w:rsidR="000C2A89" w:rsidRDefault="000C2A89" w:rsidP="005A7B6F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B6F" w:rsidRDefault="005A7B6F" w:rsidP="005A7B6F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7F9" w:rsidRDefault="000177F9" w:rsidP="005A7B6F">
      <w:pPr>
        <w:spacing w:line="240" w:lineRule="auto"/>
        <w:ind w:firstLine="420"/>
      </w:pPr>
      <w:r>
        <w:separator/>
      </w:r>
    </w:p>
  </w:footnote>
  <w:footnote w:type="continuationSeparator" w:id="0">
    <w:p w:rsidR="000177F9" w:rsidRDefault="000177F9" w:rsidP="005A7B6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5A7B6F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5A7B6F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89" w:rsidRDefault="000C2A89" w:rsidP="005A7B6F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0624546B"/>
    <w:multiLevelType w:val="hybridMultilevel"/>
    <w:tmpl w:val="3E2C966C"/>
    <w:lvl w:ilvl="0" w:tplc="1EEA5E0A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23F35992"/>
    <w:multiLevelType w:val="hybridMultilevel"/>
    <w:tmpl w:val="47EED176"/>
    <w:lvl w:ilvl="0" w:tplc="140A3456">
      <w:start w:val="1"/>
      <w:numFmt w:val="japaneseCounting"/>
      <w:lvlText w:val="（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0BE2685"/>
    <w:multiLevelType w:val="hybridMultilevel"/>
    <w:tmpl w:val="F73688A8"/>
    <w:lvl w:ilvl="0" w:tplc="2A50A8B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6D022732"/>
    <w:multiLevelType w:val="hybridMultilevel"/>
    <w:tmpl w:val="B2B2C28E"/>
    <w:lvl w:ilvl="0" w:tplc="9BA22C66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A876D3B"/>
    <w:multiLevelType w:val="hybridMultilevel"/>
    <w:tmpl w:val="1612305A"/>
    <w:lvl w:ilvl="0" w:tplc="48626B2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16"/>
  </w:num>
  <w:num w:numId="15">
    <w:abstractNumId w:val="15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102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61C"/>
    <w:rsid w:val="000177F9"/>
    <w:rsid w:val="00020117"/>
    <w:rsid w:val="00024C26"/>
    <w:rsid w:val="000346A4"/>
    <w:rsid w:val="000802ED"/>
    <w:rsid w:val="000915D0"/>
    <w:rsid w:val="000A25F4"/>
    <w:rsid w:val="000B2185"/>
    <w:rsid w:val="000C2A89"/>
    <w:rsid w:val="001141EE"/>
    <w:rsid w:val="00122060"/>
    <w:rsid w:val="001222B6"/>
    <w:rsid w:val="00147A84"/>
    <w:rsid w:val="001576EA"/>
    <w:rsid w:val="00163C66"/>
    <w:rsid w:val="00167800"/>
    <w:rsid w:val="00167B93"/>
    <w:rsid w:val="00172340"/>
    <w:rsid w:val="001A5B37"/>
    <w:rsid w:val="001B152F"/>
    <w:rsid w:val="001D4363"/>
    <w:rsid w:val="001D4C65"/>
    <w:rsid w:val="001E5102"/>
    <w:rsid w:val="001E6437"/>
    <w:rsid w:val="001F6AFF"/>
    <w:rsid w:val="002023A6"/>
    <w:rsid w:val="002055F8"/>
    <w:rsid w:val="00210FE8"/>
    <w:rsid w:val="00211AA9"/>
    <w:rsid w:val="002155AC"/>
    <w:rsid w:val="00215ECE"/>
    <w:rsid w:val="00220178"/>
    <w:rsid w:val="00225885"/>
    <w:rsid w:val="00227283"/>
    <w:rsid w:val="00251BE6"/>
    <w:rsid w:val="00255794"/>
    <w:rsid w:val="0026082B"/>
    <w:rsid w:val="00277750"/>
    <w:rsid w:val="00285335"/>
    <w:rsid w:val="002A4239"/>
    <w:rsid w:val="002C1549"/>
    <w:rsid w:val="002D02C2"/>
    <w:rsid w:val="002D52DC"/>
    <w:rsid w:val="002E2733"/>
    <w:rsid w:val="002E7F64"/>
    <w:rsid w:val="002F4B38"/>
    <w:rsid w:val="002F6A8E"/>
    <w:rsid w:val="0031750A"/>
    <w:rsid w:val="003176FB"/>
    <w:rsid w:val="00325563"/>
    <w:rsid w:val="0034563B"/>
    <w:rsid w:val="003561CC"/>
    <w:rsid w:val="00377B1C"/>
    <w:rsid w:val="003802AB"/>
    <w:rsid w:val="00384B8B"/>
    <w:rsid w:val="003854D7"/>
    <w:rsid w:val="003858E2"/>
    <w:rsid w:val="003B62A3"/>
    <w:rsid w:val="003B7613"/>
    <w:rsid w:val="003C2561"/>
    <w:rsid w:val="003C5F84"/>
    <w:rsid w:val="004021AA"/>
    <w:rsid w:val="00404839"/>
    <w:rsid w:val="00405B1C"/>
    <w:rsid w:val="00431B03"/>
    <w:rsid w:val="00433417"/>
    <w:rsid w:val="00442298"/>
    <w:rsid w:val="00444C79"/>
    <w:rsid w:val="0044794E"/>
    <w:rsid w:val="004520D5"/>
    <w:rsid w:val="00454205"/>
    <w:rsid w:val="004644C7"/>
    <w:rsid w:val="00475454"/>
    <w:rsid w:val="0047795E"/>
    <w:rsid w:val="0049083C"/>
    <w:rsid w:val="004A1228"/>
    <w:rsid w:val="004F1633"/>
    <w:rsid w:val="00502958"/>
    <w:rsid w:val="005115B3"/>
    <w:rsid w:val="00512081"/>
    <w:rsid w:val="00520122"/>
    <w:rsid w:val="0052017A"/>
    <w:rsid w:val="00556A6D"/>
    <w:rsid w:val="005575C1"/>
    <w:rsid w:val="00566259"/>
    <w:rsid w:val="005A7B6F"/>
    <w:rsid w:val="005C07A5"/>
    <w:rsid w:val="005D56E5"/>
    <w:rsid w:val="005E3AA9"/>
    <w:rsid w:val="0063538A"/>
    <w:rsid w:val="00643EAF"/>
    <w:rsid w:val="006573FD"/>
    <w:rsid w:val="006819A9"/>
    <w:rsid w:val="00682805"/>
    <w:rsid w:val="0069052F"/>
    <w:rsid w:val="006E1CD5"/>
    <w:rsid w:val="00710E22"/>
    <w:rsid w:val="00722FD9"/>
    <w:rsid w:val="0073475A"/>
    <w:rsid w:val="00735481"/>
    <w:rsid w:val="0075524C"/>
    <w:rsid w:val="00771858"/>
    <w:rsid w:val="007719E2"/>
    <w:rsid w:val="00781758"/>
    <w:rsid w:val="00783556"/>
    <w:rsid w:val="007877C3"/>
    <w:rsid w:val="00793058"/>
    <w:rsid w:val="007951CC"/>
    <w:rsid w:val="007C11E2"/>
    <w:rsid w:val="007D14AB"/>
    <w:rsid w:val="008019CD"/>
    <w:rsid w:val="00805D5C"/>
    <w:rsid w:val="00810F2E"/>
    <w:rsid w:val="008112A2"/>
    <w:rsid w:val="00823818"/>
    <w:rsid w:val="00836E6E"/>
    <w:rsid w:val="00852FAA"/>
    <w:rsid w:val="008741A4"/>
    <w:rsid w:val="0087461C"/>
    <w:rsid w:val="00874D7A"/>
    <w:rsid w:val="0088039C"/>
    <w:rsid w:val="008A13F7"/>
    <w:rsid w:val="008A4CC5"/>
    <w:rsid w:val="008E1EBC"/>
    <w:rsid w:val="009055ED"/>
    <w:rsid w:val="00924B70"/>
    <w:rsid w:val="00927328"/>
    <w:rsid w:val="00937396"/>
    <w:rsid w:val="00941DC1"/>
    <w:rsid w:val="00985B22"/>
    <w:rsid w:val="00991091"/>
    <w:rsid w:val="009B2719"/>
    <w:rsid w:val="009B44FD"/>
    <w:rsid w:val="009C4F7F"/>
    <w:rsid w:val="009D2527"/>
    <w:rsid w:val="009E0651"/>
    <w:rsid w:val="009E1388"/>
    <w:rsid w:val="009E37B9"/>
    <w:rsid w:val="009E3C63"/>
    <w:rsid w:val="009E6F28"/>
    <w:rsid w:val="009F2E41"/>
    <w:rsid w:val="00A00646"/>
    <w:rsid w:val="00A017A8"/>
    <w:rsid w:val="00A029AF"/>
    <w:rsid w:val="00A10D3E"/>
    <w:rsid w:val="00A530F8"/>
    <w:rsid w:val="00A72316"/>
    <w:rsid w:val="00A75DC6"/>
    <w:rsid w:val="00A914FB"/>
    <w:rsid w:val="00A95D7A"/>
    <w:rsid w:val="00AA3AB4"/>
    <w:rsid w:val="00AB7B13"/>
    <w:rsid w:val="00AC491E"/>
    <w:rsid w:val="00AD6159"/>
    <w:rsid w:val="00AF3936"/>
    <w:rsid w:val="00B0340E"/>
    <w:rsid w:val="00B05D9F"/>
    <w:rsid w:val="00B10970"/>
    <w:rsid w:val="00B129CD"/>
    <w:rsid w:val="00B12DEE"/>
    <w:rsid w:val="00B22F5D"/>
    <w:rsid w:val="00B26C81"/>
    <w:rsid w:val="00B31307"/>
    <w:rsid w:val="00B3474C"/>
    <w:rsid w:val="00B37656"/>
    <w:rsid w:val="00B61F0F"/>
    <w:rsid w:val="00B85451"/>
    <w:rsid w:val="00BB1130"/>
    <w:rsid w:val="00BB18C7"/>
    <w:rsid w:val="00BC2380"/>
    <w:rsid w:val="00BD14A6"/>
    <w:rsid w:val="00BE5312"/>
    <w:rsid w:val="00BF6EB5"/>
    <w:rsid w:val="00BF761B"/>
    <w:rsid w:val="00C01E5D"/>
    <w:rsid w:val="00C13743"/>
    <w:rsid w:val="00C20AC6"/>
    <w:rsid w:val="00C23B60"/>
    <w:rsid w:val="00C32D78"/>
    <w:rsid w:val="00C3623C"/>
    <w:rsid w:val="00C634FE"/>
    <w:rsid w:val="00CB2D8E"/>
    <w:rsid w:val="00CB4989"/>
    <w:rsid w:val="00CC1A7B"/>
    <w:rsid w:val="00CD5260"/>
    <w:rsid w:val="00CD7057"/>
    <w:rsid w:val="00CE7DE4"/>
    <w:rsid w:val="00CF1EB1"/>
    <w:rsid w:val="00D20559"/>
    <w:rsid w:val="00D20C4B"/>
    <w:rsid w:val="00D22263"/>
    <w:rsid w:val="00D22934"/>
    <w:rsid w:val="00D2752A"/>
    <w:rsid w:val="00D37A84"/>
    <w:rsid w:val="00D75E96"/>
    <w:rsid w:val="00D867F0"/>
    <w:rsid w:val="00D90774"/>
    <w:rsid w:val="00DC6ABE"/>
    <w:rsid w:val="00DD0495"/>
    <w:rsid w:val="00DE22F6"/>
    <w:rsid w:val="00E02D95"/>
    <w:rsid w:val="00E078F3"/>
    <w:rsid w:val="00E1543F"/>
    <w:rsid w:val="00E24AEF"/>
    <w:rsid w:val="00E30C3C"/>
    <w:rsid w:val="00E60231"/>
    <w:rsid w:val="00E80BE5"/>
    <w:rsid w:val="00E80EF0"/>
    <w:rsid w:val="00E82F0E"/>
    <w:rsid w:val="00E94A49"/>
    <w:rsid w:val="00ED0433"/>
    <w:rsid w:val="00EE4687"/>
    <w:rsid w:val="00EF16FA"/>
    <w:rsid w:val="00F14A5C"/>
    <w:rsid w:val="00F21966"/>
    <w:rsid w:val="00F21D97"/>
    <w:rsid w:val="00F3212A"/>
    <w:rsid w:val="00F56AF9"/>
    <w:rsid w:val="00F67336"/>
    <w:rsid w:val="00F76707"/>
    <w:rsid w:val="00F77B30"/>
    <w:rsid w:val="00FA5AC7"/>
    <w:rsid w:val="00FC4313"/>
    <w:rsid w:val="00FE1868"/>
    <w:rsid w:val="00FF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D3E"/>
    <w:pPr>
      <w:widowControl w:val="0"/>
      <w:spacing w:line="288" w:lineRule="auto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A10D3E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10D3E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10D3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A10D3E"/>
    <w:rPr>
      <w:rFonts w:ascii="Cambria" w:eastAsia="宋体" w:hAnsi="Cambria" w:cs="宋体"/>
      <w:bCs/>
      <w:sz w:val="32"/>
      <w:szCs w:val="32"/>
    </w:rPr>
  </w:style>
  <w:style w:type="paragraph" w:styleId="a3">
    <w:name w:val="Title"/>
    <w:basedOn w:val="a"/>
    <w:next w:val="a"/>
    <w:link w:val="Char"/>
    <w:uiPriority w:val="99"/>
    <w:qFormat/>
    <w:rsid w:val="00A10D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99"/>
    <w:locked/>
    <w:rsid w:val="00A10D3E"/>
    <w:rPr>
      <w:rFonts w:ascii="Cambria" w:eastAsia="宋体" w:hAnsi="Cambria" w:cs="宋体"/>
      <w:b/>
      <w:bCs/>
      <w:sz w:val="32"/>
      <w:szCs w:val="32"/>
    </w:rPr>
  </w:style>
  <w:style w:type="paragraph" w:styleId="a4">
    <w:name w:val="header"/>
    <w:basedOn w:val="a"/>
    <w:link w:val="Char0"/>
    <w:uiPriority w:val="99"/>
    <w:rsid w:val="00A1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A10D3E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A10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A10D3E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A10D3E"/>
    <w:pPr>
      <w:ind w:firstLine="420"/>
    </w:pPr>
  </w:style>
  <w:style w:type="paragraph" w:styleId="a7">
    <w:name w:val="footnote text"/>
    <w:basedOn w:val="a"/>
    <w:link w:val="Char2"/>
    <w:uiPriority w:val="99"/>
    <w:rsid w:val="00A10D3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locked/>
    <w:rsid w:val="00A10D3E"/>
    <w:rPr>
      <w:rFonts w:cs="Times New Roman"/>
      <w:sz w:val="18"/>
      <w:szCs w:val="18"/>
    </w:rPr>
  </w:style>
  <w:style w:type="character" w:styleId="a8">
    <w:name w:val="footnote reference"/>
    <w:basedOn w:val="a0"/>
    <w:uiPriority w:val="99"/>
    <w:rsid w:val="00A10D3E"/>
    <w:rPr>
      <w:rFonts w:cs="Times New Roman"/>
      <w:vertAlign w:val="superscript"/>
    </w:rPr>
  </w:style>
  <w:style w:type="paragraph" w:styleId="a9">
    <w:name w:val="Balloon Text"/>
    <w:basedOn w:val="a"/>
    <w:link w:val="Char3"/>
    <w:uiPriority w:val="99"/>
    <w:rsid w:val="00A10D3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locked/>
    <w:rsid w:val="00A10D3E"/>
    <w:rPr>
      <w:rFonts w:cs="Times New Roman"/>
      <w:sz w:val="18"/>
      <w:szCs w:val="18"/>
    </w:rPr>
  </w:style>
  <w:style w:type="character" w:customStyle="1" w:styleId="vn1">
    <w:name w:val="vn1"/>
    <w:basedOn w:val="a0"/>
    <w:uiPriority w:val="99"/>
    <w:rsid w:val="00A10D3E"/>
    <w:rPr>
      <w:rFonts w:cs="Times New Roman"/>
      <w:color w:val="349955"/>
    </w:rPr>
  </w:style>
  <w:style w:type="character" w:customStyle="1" w:styleId="v58216">
    <w:name w:val="v58_2_16"/>
    <w:basedOn w:val="a0"/>
    <w:uiPriority w:val="99"/>
    <w:rsid w:val="00A10D3E"/>
    <w:rPr>
      <w:rFonts w:cs="Times New Roman"/>
    </w:rPr>
  </w:style>
  <w:style w:type="character" w:customStyle="1" w:styleId="pn1">
    <w:name w:val="pn1"/>
    <w:basedOn w:val="a0"/>
    <w:uiPriority w:val="99"/>
    <w:rsid w:val="00A10D3E"/>
    <w:rPr>
      <w:rFonts w:cs="Times New Roman"/>
      <w:u w:val="single"/>
    </w:rPr>
  </w:style>
  <w:style w:type="character" w:customStyle="1" w:styleId="v55311">
    <w:name w:val="v55_3_11"/>
    <w:basedOn w:val="a0"/>
    <w:uiPriority w:val="99"/>
    <w:rsid w:val="00A10D3E"/>
    <w:rPr>
      <w:rFonts w:cs="Times New Roman"/>
    </w:rPr>
  </w:style>
  <w:style w:type="character" w:customStyle="1" w:styleId="pln1">
    <w:name w:val="pln1"/>
    <w:basedOn w:val="a0"/>
    <w:uiPriority w:val="99"/>
    <w:rsid w:val="00A10D3E"/>
    <w:rPr>
      <w:rFonts w:cs="Times New Roman"/>
      <w:u w:val="single"/>
    </w:rPr>
  </w:style>
  <w:style w:type="character" w:customStyle="1" w:styleId="v441348">
    <w:name w:val="v44_13_48"/>
    <w:basedOn w:val="a0"/>
    <w:uiPriority w:val="99"/>
    <w:rsid w:val="00A10D3E"/>
    <w:rPr>
      <w:rFonts w:cs="Times New Roman"/>
    </w:rPr>
  </w:style>
  <w:style w:type="character" w:customStyle="1" w:styleId="v441349">
    <w:name w:val="v44_13_49"/>
    <w:basedOn w:val="a0"/>
    <w:uiPriority w:val="99"/>
    <w:rsid w:val="00A10D3E"/>
    <w:rPr>
      <w:rFonts w:cs="Times New Roman"/>
    </w:rPr>
  </w:style>
  <w:style w:type="character" w:customStyle="1" w:styleId="v441350">
    <w:name w:val="v44_13_50"/>
    <w:basedOn w:val="a0"/>
    <w:uiPriority w:val="99"/>
    <w:rsid w:val="00A10D3E"/>
    <w:rPr>
      <w:rFonts w:cs="Times New Roman"/>
    </w:rPr>
  </w:style>
  <w:style w:type="character" w:customStyle="1" w:styleId="v441351">
    <w:name w:val="v44_13_51"/>
    <w:basedOn w:val="a0"/>
    <w:uiPriority w:val="99"/>
    <w:rsid w:val="00A10D3E"/>
    <w:rPr>
      <w:rFonts w:cs="Times New Roman"/>
    </w:rPr>
  </w:style>
  <w:style w:type="character" w:customStyle="1" w:styleId="v441419">
    <w:name w:val="v44_14_19"/>
    <w:basedOn w:val="a0"/>
    <w:uiPriority w:val="99"/>
    <w:rsid w:val="00A10D3E"/>
    <w:rPr>
      <w:rFonts w:cs="Times New Roman"/>
    </w:rPr>
  </w:style>
  <w:style w:type="character" w:styleId="aa">
    <w:name w:val="Hyperlink"/>
    <w:basedOn w:val="a0"/>
    <w:uiPriority w:val="99"/>
    <w:rsid w:val="00A10D3E"/>
    <w:rPr>
      <w:rFonts w:cs="Times New Roman"/>
      <w:color w:val="0000FF"/>
      <w:u w:val="single"/>
    </w:rPr>
  </w:style>
  <w:style w:type="character" w:customStyle="1" w:styleId="v5546">
    <w:name w:val="v55_4_6"/>
    <w:basedOn w:val="a0"/>
    <w:uiPriority w:val="99"/>
    <w:rsid w:val="001222B6"/>
    <w:rPr>
      <w:rFonts w:cs="Times New Roman"/>
    </w:rPr>
  </w:style>
  <w:style w:type="character" w:customStyle="1" w:styleId="v54612selected">
    <w:name w:val="v54_6_12 selected"/>
    <w:basedOn w:val="a0"/>
    <w:uiPriority w:val="99"/>
    <w:rsid w:val="000915D0"/>
    <w:rPr>
      <w:rFonts w:cs="Times New Roman"/>
    </w:rPr>
  </w:style>
  <w:style w:type="character" w:customStyle="1" w:styleId="v44132">
    <w:name w:val="v44_13_2"/>
    <w:basedOn w:val="a0"/>
    <w:uiPriority w:val="99"/>
    <w:rsid w:val="00D867F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liuss</dc:creator>
  <cp:keywords/>
  <dc:description/>
  <cp:lastModifiedBy>Sixthlab</cp:lastModifiedBy>
  <cp:revision>200</cp:revision>
  <cp:lastPrinted>2017-03-23T09:11:00Z</cp:lastPrinted>
  <dcterms:created xsi:type="dcterms:W3CDTF">2016-12-06T12:54:00Z</dcterms:created>
  <dcterms:modified xsi:type="dcterms:W3CDTF">2017-03-23T09:12:00Z</dcterms:modified>
</cp:coreProperties>
</file>